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0AE6A" w14:textId="77777777" w:rsidR="00394A6D" w:rsidRPr="000550B4" w:rsidRDefault="00082ED9" w:rsidP="009B2431">
      <w:pPr>
        <w:pStyle w:val="Title"/>
        <w:jc w:val="center"/>
        <w:rPr>
          <w:sz w:val="44"/>
          <w:szCs w:val="44"/>
        </w:rPr>
      </w:pPr>
      <w:sdt>
        <w:sdtPr>
          <w:rPr>
            <w:sz w:val="44"/>
            <w:szCs w:val="44"/>
          </w:rPr>
          <w:alias w:val="Enter your name:"/>
          <w:tag w:val=""/>
          <w:id w:val="-328297061"/>
          <w:placeholder>
            <w:docPart w:val="0A6A0C3C6D3B4AECBB177EFCAE0F890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9B2431" w:rsidRPr="000550B4">
            <w:rPr>
              <w:sz w:val="44"/>
              <w:szCs w:val="44"/>
            </w:rPr>
            <w:t>RAFAEL SERRANO</w:t>
          </w:r>
        </w:sdtContent>
      </w:sdt>
    </w:p>
    <w:p w14:paraId="6BAFD02D" w14:textId="77777777" w:rsidR="00394A6D" w:rsidRPr="004A0C04" w:rsidRDefault="009B2431" w:rsidP="009B2431">
      <w:pPr>
        <w:jc w:val="center"/>
        <w:rPr>
          <w:sz w:val="20"/>
          <w:szCs w:val="20"/>
        </w:rPr>
      </w:pPr>
      <w:r w:rsidRPr="004A0C04">
        <w:rPr>
          <w:sz w:val="20"/>
          <w:szCs w:val="20"/>
        </w:rPr>
        <w:t>Miami, FL</w:t>
      </w:r>
      <w:r w:rsidR="007D00B3" w:rsidRPr="004A0C04">
        <w:rPr>
          <w:sz w:val="20"/>
          <w:szCs w:val="20"/>
        </w:rPr>
        <w:t> | </w:t>
      </w:r>
      <w:r w:rsidRPr="004A0C04">
        <w:rPr>
          <w:sz w:val="20"/>
          <w:szCs w:val="20"/>
        </w:rPr>
        <w:t>(786) 773 - 0840</w:t>
      </w:r>
      <w:r w:rsidR="007D00B3" w:rsidRPr="004A0C04">
        <w:rPr>
          <w:sz w:val="20"/>
          <w:szCs w:val="20"/>
        </w:rPr>
        <w:t> | </w:t>
      </w:r>
      <w:r w:rsidRPr="004A0C04">
        <w:rPr>
          <w:sz w:val="20"/>
          <w:szCs w:val="20"/>
        </w:rPr>
        <w:t>rafaelserranoart@outlook.com</w:t>
      </w:r>
    </w:p>
    <w:p w14:paraId="52D24CFA" w14:textId="77777777" w:rsidR="009B2431" w:rsidRPr="00DE1925" w:rsidRDefault="00082ED9" w:rsidP="00DE1925">
      <w:pPr>
        <w:pStyle w:val="Heading1"/>
        <w:pBdr>
          <w:bottom w:val="single" w:sz="12" w:space="1" w:color="auto"/>
        </w:pBdr>
        <w:spacing w:before="0"/>
      </w:pPr>
      <w:sdt>
        <w:sdtPr>
          <w:alias w:val="Education:"/>
          <w:tag w:val="Education:"/>
          <w:id w:val="1513793667"/>
          <w:placeholder>
            <w:docPart w:val="3D80E39ACA3045DDB97A290B490CF69D"/>
          </w:placeholder>
          <w:temporary/>
          <w:showingPlcHdr/>
          <w15:appearance w15:val="hidden"/>
        </w:sdtPr>
        <w:sdtEndPr/>
        <w:sdtContent>
          <w:r w:rsidR="009B2431" w:rsidRPr="009B2431">
            <w:rPr>
              <w:sz w:val="36"/>
              <w:szCs w:val="36"/>
            </w:rPr>
            <w:t>Education</w:t>
          </w:r>
        </w:sdtContent>
      </w:sdt>
    </w:p>
    <w:p w14:paraId="68DFEBC2" w14:textId="2F4B3F54" w:rsidR="009B2431" w:rsidRPr="000550B4" w:rsidRDefault="00DE1925" w:rsidP="00F90309">
      <w:pPr>
        <w:pStyle w:val="Heading2"/>
        <w:spacing w:before="0" w:after="0"/>
        <w:jc w:val="right"/>
        <w:rPr>
          <w:sz w:val="20"/>
          <w:szCs w:val="20"/>
        </w:rPr>
      </w:pPr>
      <w:r w:rsidRPr="000550B4">
        <w:rPr>
          <w:sz w:val="20"/>
          <w:szCs w:val="20"/>
        </w:rPr>
        <w:t xml:space="preserve">FLORIDA INTERNATIONAL UNIVERSITY | MIAMI, FL                                           </w:t>
      </w:r>
      <w:r w:rsidR="003527B3" w:rsidRPr="000550B4">
        <w:rPr>
          <w:sz w:val="20"/>
          <w:szCs w:val="20"/>
        </w:rPr>
        <w:t xml:space="preserve">      </w:t>
      </w:r>
      <w:r w:rsidR="000550B4">
        <w:rPr>
          <w:sz w:val="20"/>
          <w:szCs w:val="20"/>
        </w:rPr>
        <w:t xml:space="preserve">                                 </w:t>
      </w:r>
      <w:r w:rsidR="006C5613">
        <w:rPr>
          <w:sz w:val="20"/>
          <w:szCs w:val="20"/>
        </w:rPr>
        <w:t xml:space="preserve">       </w:t>
      </w:r>
      <w:r w:rsidR="003527B3" w:rsidRPr="000550B4">
        <w:rPr>
          <w:sz w:val="20"/>
          <w:szCs w:val="20"/>
        </w:rPr>
        <w:t xml:space="preserve"> </w:t>
      </w:r>
      <w:r w:rsidR="00892818" w:rsidRPr="000550B4">
        <w:rPr>
          <w:i/>
          <w:sz w:val="20"/>
          <w:szCs w:val="20"/>
        </w:rPr>
        <w:t>DECEMBER</w:t>
      </w:r>
      <w:r w:rsidR="009B2431" w:rsidRPr="000550B4">
        <w:rPr>
          <w:i/>
          <w:sz w:val="20"/>
          <w:szCs w:val="20"/>
        </w:rPr>
        <w:t xml:space="preserve"> 2019</w:t>
      </w:r>
    </w:p>
    <w:p w14:paraId="7164629E" w14:textId="76BE86DA" w:rsidR="00DE1925" w:rsidRPr="000550B4" w:rsidRDefault="006C5613" w:rsidP="00DE1925">
      <w:pPr>
        <w:pStyle w:val="Heading2"/>
        <w:spacing w:before="0" w:after="0"/>
        <w:rPr>
          <w:sz w:val="20"/>
          <w:szCs w:val="20"/>
        </w:rPr>
      </w:pPr>
      <w:r w:rsidRPr="000550B4">
        <w:rPr>
          <w:sz w:val="20"/>
          <w:szCs w:val="20"/>
        </w:rPr>
        <w:t>BACHELOR’S</w:t>
      </w:r>
      <w:r w:rsidR="00DE1925" w:rsidRPr="000550B4">
        <w:rPr>
          <w:sz w:val="20"/>
          <w:szCs w:val="20"/>
        </w:rPr>
        <w:t xml:space="preserve"> degree of science in information technology </w:t>
      </w:r>
    </w:p>
    <w:p w14:paraId="33282BE1" w14:textId="77777777" w:rsidR="009B2431" w:rsidRPr="000550B4" w:rsidRDefault="00DE1925" w:rsidP="00DE1925">
      <w:pPr>
        <w:pStyle w:val="ListBullet"/>
        <w:spacing w:after="0"/>
        <w:rPr>
          <w:sz w:val="20"/>
          <w:szCs w:val="20"/>
        </w:rPr>
      </w:pPr>
      <w:r w:rsidRPr="000550B4">
        <w:rPr>
          <w:b/>
          <w:sz w:val="20"/>
          <w:szCs w:val="20"/>
        </w:rPr>
        <w:t>Overall GPA:</w:t>
      </w:r>
      <w:r w:rsidRPr="000550B4">
        <w:rPr>
          <w:sz w:val="20"/>
          <w:szCs w:val="20"/>
        </w:rPr>
        <w:t xml:space="preserve"> 4.00</w:t>
      </w:r>
    </w:p>
    <w:p w14:paraId="2728208B" w14:textId="1398C6B3" w:rsidR="00DE1925" w:rsidRPr="000550B4" w:rsidRDefault="00DE1925" w:rsidP="004A0C04">
      <w:pPr>
        <w:pStyle w:val="ListBullet"/>
        <w:spacing w:after="0"/>
        <w:rPr>
          <w:sz w:val="20"/>
          <w:szCs w:val="20"/>
        </w:rPr>
      </w:pPr>
      <w:r w:rsidRPr="000550B4">
        <w:rPr>
          <w:b/>
          <w:sz w:val="20"/>
          <w:szCs w:val="20"/>
        </w:rPr>
        <w:t>Key Specialized Courses:</w:t>
      </w:r>
      <w:r w:rsidRPr="000550B4">
        <w:rPr>
          <w:sz w:val="20"/>
          <w:szCs w:val="20"/>
        </w:rPr>
        <w:t xml:space="preserve"> Programing languages</w:t>
      </w:r>
      <w:r w:rsidR="003527B3" w:rsidRPr="000550B4">
        <w:rPr>
          <w:sz w:val="20"/>
          <w:szCs w:val="20"/>
        </w:rPr>
        <w:t>, Cyber Security</w:t>
      </w:r>
      <w:r w:rsidR="00766C62">
        <w:rPr>
          <w:sz w:val="20"/>
          <w:szCs w:val="20"/>
        </w:rPr>
        <w:t xml:space="preserve"> CEH course, SQL and MySQL</w:t>
      </w:r>
    </w:p>
    <w:p w14:paraId="49754B1D" w14:textId="685C3514" w:rsidR="00DE1925" w:rsidRPr="000550B4" w:rsidRDefault="00DE1925" w:rsidP="00F90309">
      <w:pPr>
        <w:pStyle w:val="Heading2"/>
        <w:spacing w:before="0" w:after="0"/>
        <w:jc w:val="right"/>
        <w:rPr>
          <w:sz w:val="20"/>
          <w:szCs w:val="20"/>
        </w:rPr>
      </w:pPr>
      <w:r w:rsidRPr="000550B4">
        <w:rPr>
          <w:sz w:val="20"/>
          <w:szCs w:val="20"/>
        </w:rPr>
        <w:t xml:space="preserve">asa college | MIAMI, FL                                                                                            </w:t>
      </w:r>
      <w:r w:rsidR="003527B3" w:rsidRPr="000550B4">
        <w:rPr>
          <w:sz w:val="20"/>
          <w:szCs w:val="20"/>
        </w:rPr>
        <w:t xml:space="preserve">       </w:t>
      </w:r>
      <w:r w:rsidRPr="000550B4">
        <w:rPr>
          <w:sz w:val="20"/>
          <w:szCs w:val="20"/>
        </w:rPr>
        <w:t xml:space="preserve"> </w:t>
      </w:r>
      <w:r w:rsidR="003527B3" w:rsidRPr="000550B4">
        <w:rPr>
          <w:sz w:val="20"/>
          <w:szCs w:val="20"/>
        </w:rPr>
        <w:t xml:space="preserve">  </w:t>
      </w:r>
      <w:r w:rsidR="000550B4">
        <w:rPr>
          <w:sz w:val="20"/>
          <w:szCs w:val="20"/>
        </w:rPr>
        <w:t xml:space="preserve">                                </w:t>
      </w:r>
      <w:r w:rsidR="006C5613">
        <w:rPr>
          <w:sz w:val="20"/>
          <w:szCs w:val="20"/>
        </w:rPr>
        <w:t xml:space="preserve">        </w:t>
      </w:r>
      <w:r w:rsidR="00892818" w:rsidRPr="000550B4">
        <w:rPr>
          <w:i/>
          <w:sz w:val="20"/>
          <w:szCs w:val="20"/>
        </w:rPr>
        <w:t>SEPTEMBER</w:t>
      </w:r>
      <w:r w:rsidRPr="000550B4">
        <w:rPr>
          <w:i/>
          <w:sz w:val="20"/>
          <w:szCs w:val="20"/>
        </w:rPr>
        <w:t xml:space="preserve"> 2017</w:t>
      </w:r>
    </w:p>
    <w:p w14:paraId="33CF707A" w14:textId="77777777" w:rsidR="00DE1925" w:rsidRPr="000550B4" w:rsidRDefault="00DE1925" w:rsidP="00DE1925">
      <w:pPr>
        <w:pStyle w:val="Heading2"/>
        <w:spacing w:before="0"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associate degree of science in network administration and security </w:t>
      </w:r>
    </w:p>
    <w:p w14:paraId="381AC319" w14:textId="77777777" w:rsidR="00DE1925" w:rsidRPr="000550B4" w:rsidRDefault="00DE1925" w:rsidP="00DE1925">
      <w:pPr>
        <w:pStyle w:val="ListBullet"/>
        <w:spacing w:after="0"/>
        <w:rPr>
          <w:sz w:val="20"/>
          <w:szCs w:val="20"/>
        </w:rPr>
      </w:pPr>
      <w:r w:rsidRPr="000550B4">
        <w:rPr>
          <w:b/>
          <w:sz w:val="20"/>
          <w:szCs w:val="20"/>
        </w:rPr>
        <w:t>Overall GPA:</w:t>
      </w:r>
      <w:r w:rsidRPr="000550B4">
        <w:rPr>
          <w:sz w:val="20"/>
          <w:szCs w:val="20"/>
        </w:rPr>
        <w:t xml:space="preserve"> 4.00</w:t>
      </w:r>
    </w:p>
    <w:p w14:paraId="75BB7A8F" w14:textId="77777777" w:rsidR="004A0C04" w:rsidRPr="000550B4" w:rsidRDefault="00DE1925" w:rsidP="004A0C04">
      <w:pPr>
        <w:pStyle w:val="ListBullet"/>
        <w:spacing w:after="0"/>
        <w:rPr>
          <w:sz w:val="20"/>
          <w:szCs w:val="20"/>
        </w:rPr>
      </w:pPr>
      <w:r w:rsidRPr="000550B4">
        <w:rPr>
          <w:b/>
          <w:sz w:val="20"/>
          <w:szCs w:val="20"/>
        </w:rPr>
        <w:t>Key Specialized Courses:</w:t>
      </w:r>
      <w:r w:rsidRPr="000550B4">
        <w:rPr>
          <w:sz w:val="20"/>
          <w:szCs w:val="20"/>
        </w:rPr>
        <w:t xml:space="preserve"> Hardware Repair, Software System Design, Network Security </w:t>
      </w:r>
      <w:r w:rsidR="003527B3" w:rsidRPr="000550B4">
        <w:rPr>
          <w:sz w:val="20"/>
          <w:szCs w:val="20"/>
        </w:rPr>
        <w:t>I and II, Web Design</w:t>
      </w:r>
      <w:r w:rsidR="004A0C04" w:rsidRPr="000550B4">
        <w:rPr>
          <w:sz w:val="20"/>
          <w:szCs w:val="20"/>
        </w:rPr>
        <w:t>.</w:t>
      </w:r>
    </w:p>
    <w:sdt>
      <w:sdtPr>
        <w:alias w:val="Experience:"/>
        <w:tag w:val="Experience:"/>
        <w:id w:val="1494989950"/>
        <w:placeholder>
          <w:docPart w:val="86BD6F5E9F2D42098C398203EDE57BCD"/>
        </w:placeholder>
        <w:temporary/>
        <w:showingPlcHdr/>
        <w15:appearance w15:val="hidden"/>
      </w:sdtPr>
      <w:sdtEndPr/>
      <w:sdtContent>
        <w:p w14:paraId="3459B00B" w14:textId="77777777" w:rsidR="003527B3" w:rsidRDefault="003527B3" w:rsidP="00596B2C">
          <w:pPr>
            <w:pStyle w:val="Heading1"/>
            <w:pBdr>
              <w:bottom w:val="single" w:sz="12" w:space="1" w:color="auto"/>
            </w:pBdr>
            <w:spacing w:before="0" w:after="0"/>
          </w:pPr>
          <w:r w:rsidRPr="004A0C04">
            <w:rPr>
              <w:sz w:val="36"/>
              <w:szCs w:val="36"/>
            </w:rPr>
            <w:t>Experience</w:t>
          </w:r>
        </w:p>
      </w:sdtContent>
    </w:sdt>
    <w:p w14:paraId="6FC365A4" w14:textId="3C7088F3" w:rsidR="003527B3" w:rsidRPr="000550B4" w:rsidRDefault="003527B3" w:rsidP="00892818">
      <w:pPr>
        <w:pStyle w:val="Heading2"/>
        <w:spacing w:before="0" w:after="0"/>
        <w:jc w:val="right"/>
        <w:rPr>
          <w:sz w:val="20"/>
          <w:szCs w:val="20"/>
        </w:rPr>
      </w:pPr>
      <w:r w:rsidRPr="000550B4">
        <w:rPr>
          <w:sz w:val="20"/>
          <w:szCs w:val="20"/>
        </w:rPr>
        <w:t>Computer support specialist | fiu                                                                                                </w:t>
      </w:r>
      <w:r w:rsidR="000550B4">
        <w:rPr>
          <w:sz w:val="20"/>
          <w:szCs w:val="20"/>
        </w:rPr>
        <w:t xml:space="preserve">             </w:t>
      </w:r>
      <w:r w:rsidR="00892818" w:rsidRPr="000550B4">
        <w:rPr>
          <w:i/>
          <w:sz w:val="20"/>
          <w:szCs w:val="20"/>
        </w:rPr>
        <w:t>JUNE</w:t>
      </w:r>
      <w:r w:rsidRPr="000550B4">
        <w:rPr>
          <w:i/>
          <w:sz w:val="20"/>
          <w:szCs w:val="20"/>
        </w:rPr>
        <w:t xml:space="preserve"> 2018</w:t>
      </w:r>
      <w:r w:rsidR="00892818">
        <w:rPr>
          <w:i/>
          <w:sz w:val="20"/>
          <w:szCs w:val="20"/>
        </w:rPr>
        <w:t>-present</w:t>
      </w:r>
    </w:p>
    <w:p w14:paraId="691A18EA" w14:textId="4AC59FCB" w:rsidR="00596B2C" w:rsidRPr="00766C62" w:rsidRDefault="003527B3" w:rsidP="00766C62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Costumer facing technology roles, maintenance of </w:t>
      </w:r>
      <w:r w:rsidR="004F3F97" w:rsidRPr="000550B4">
        <w:rPr>
          <w:sz w:val="20"/>
          <w:szCs w:val="20"/>
        </w:rPr>
        <w:t>servers</w:t>
      </w:r>
      <w:r w:rsidR="004F3F97">
        <w:rPr>
          <w:sz w:val="20"/>
          <w:szCs w:val="20"/>
        </w:rPr>
        <w:t xml:space="preserve"> (data, print, network)</w:t>
      </w:r>
      <w:r w:rsidRPr="000550B4">
        <w:rPr>
          <w:sz w:val="20"/>
          <w:szCs w:val="20"/>
        </w:rPr>
        <w:t xml:space="preserve">, computers and services for Student Affairs and Career Services. </w:t>
      </w:r>
      <w:r w:rsidR="004F3F97">
        <w:rPr>
          <w:sz w:val="20"/>
          <w:szCs w:val="20"/>
        </w:rPr>
        <w:t>Automation of processes, AD and different types of software.</w:t>
      </w:r>
    </w:p>
    <w:p w14:paraId="293ABEF2" w14:textId="30ED7F81" w:rsidR="00596B2C" w:rsidRPr="000550B4" w:rsidRDefault="003527B3" w:rsidP="00F90309">
      <w:pPr>
        <w:pStyle w:val="Heading2"/>
        <w:spacing w:before="0" w:after="0"/>
        <w:jc w:val="right"/>
        <w:rPr>
          <w:sz w:val="20"/>
          <w:szCs w:val="20"/>
        </w:rPr>
      </w:pPr>
      <w:r w:rsidRPr="000550B4">
        <w:rPr>
          <w:sz w:val="20"/>
          <w:szCs w:val="20"/>
        </w:rPr>
        <w:t xml:space="preserve">system maintenance and security roles | falcon it </w:t>
      </w:r>
      <w:r w:rsidR="00892818" w:rsidRPr="000550B4">
        <w:rPr>
          <w:sz w:val="20"/>
          <w:szCs w:val="20"/>
        </w:rPr>
        <w:t xml:space="preserve">SERVICES                            </w:t>
      </w:r>
      <w:r w:rsidR="00892818" w:rsidRPr="00892818">
        <w:rPr>
          <w:i/>
          <w:sz w:val="20"/>
          <w:szCs w:val="20"/>
        </w:rPr>
        <w:t>JUNE</w:t>
      </w:r>
      <w:r w:rsidR="00F90309">
        <w:rPr>
          <w:i/>
          <w:sz w:val="20"/>
          <w:szCs w:val="20"/>
        </w:rPr>
        <w:t xml:space="preserve"> </w:t>
      </w:r>
      <w:r w:rsidRPr="000550B4">
        <w:rPr>
          <w:i/>
          <w:sz w:val="20"/>
          <w:szCs w:val="20"/>
        </w:rPr>
        <w:t>2017-september</w:t>
      </w:r>
      <w:r w:rsidR="00F90309">
        <w:rPr>
          <w:i/>
          <w:sz w:val="20"/>
          <w:szCs w:val="20"/>
        </w:rPr>
        <w:t xml:space="preserve"> </w:t>
      </w:r>
      <w:r w:rsidRPr="000550B4">
        <w:rPr>
          <w:i/>
          <w:sz w:val="20"/>
          <w:szCs w:val="20"/>
        </w:rPr>
        <w:t>2017</w:t>
      </w:r>
    </w:p>
    <w:p w14:paraId="4DBC2002" w14:textId="4B6FD819" w:rsidR="003527B3" w:rsidRPr="000550B4" w:rsidRDefault="00766C62" w:rsidP="00596B2C">
      <w:pPr>
        <w:pStyle w:val="ListBullet"/>
        <w:spacing w:after="0"/>
        <w:rPr>
          <w:sz w:val="20"/>
          <w:szCs w:val="20"/>
        </w:rPr>
      </w:pPr>
      <w:r>
        <w:rPr>
          <w:rStyle w:val="summary"/>
        </w:rPr>
        <w:t>Set up and execute maintenance systems and protocols, be proficient with PM Works</w:t>
      </w:r>
      <w:r w:rsidR="004F3F97">
        <w:rPr>
          <w:sz w:val="20"/>
          <w:szCs w:val="20"/>
        </w:rPr>
        <w:t xml:space="preserve"> during the Internship time.</w:t>
      </w:r>
    </w:p>
    <w:p w14:paraId="4524BB40" w14:textId="113C06F6" w:rsidR="003527B3" w:rsidRPr="000550B4" w:rsidRDefault="00B072A3" w:rsidP="00B072A3">
      <w:pPr>
        <w:pStyle w:val="Heading2"/>
        <w:spacing w:before="0" w:after="0"/>
        <w:jc w:val="right"/>
        <w:rPr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527B3" w:rsidRPr="000550B4">
        <w:rPr>
          <w:sz w:val="20"/>
          <w:szCs w:val="20"/>
        </w:rPr>
        <w:t>system ma</w:t>
      </w:r>
      <w:r>
        <w:rPr>
          <w:sz w:val="20"/>
          <w:szCs w:val="20"/>
        </w:rPr>
        <w:t>nager</w:t>
      </w:r>
      <w:r w:rsidR="003527B3" w:rsidRPr="000550B4">
        <w:rPr>
          <w:sz w:val="20"/>
          <w:szCs w:val="20"/>
        </w:rPr>
        <w:t>| carrocerias sevilla(</w:t>
      </w:r>
      <w:proofErr w:type="gramStart"/>
      <w:r w:rsidR="004F3F97" w:rsidRPr="000550B4">
        <w:rPr>
          <w:sz w:val="20"/>
          <w:szCs w:val="20"/>
        </w:rPr>
        <w:t xml:space="preserve">SPAIN)  </w:t>
      </w:r>
      <w:r w:rsidR="003527B3" w:rsidRPr="000550B4">
        <w:rPr>
          <w:sz w:val="20"/>
          <w:szCs w:val="20"/>
        </w:rPr>
        <w:t xml:space="preserve"> </w:t>
      </w:r>
      <w:proofErr w:type="gramEnd"/>
      <w:r w:rsidR="004F3F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</w:t>
      </w:r>
      <w:r w:rsidR="004F3F97">
        <w:rPr>
          <w:sz w:val="20"/>
          <w:szCs w:val="20"/>
        </w:rPr>
        <w:t xml:space="preserve">   </w:t>
      </w:r>
      <w:r w:rsidR="003527B3" w:rsidRPr="000550B4">
        <w:rPr>
          <w:sz w:val="20"/>
          <w:szCs w:val="20"/>
        </w:rPr>
        <w:t xml:space="preserve">                                              </w:t>
      </w:r>
      <w:r w:rsidR="000550B4">
        <w:rPr>
          <w:sz w:val="20"/>
          <w:szCs w:val="20"/>
        </w:rPr>
        <w:t xml:space="preserve"> </w:t>
      </w:r>
      <w:r w:rsidR="001055F5">
        <w:rPr>
          <w:sz w:val="20"/>
          <w:szCs w:val="20"/>
        </w:rPr>
        <w:t xml:space="preserve"> </w:t>
      </w:r>
      <w:bookmarkStart w:id="0" w:name="_GoBack"/>
      <w:r w:rsidR="003527B3" w:rsidRPr="000550B4">
        <w:rPr>
          <w:i/>
          <w:sz w:val="20"/>
          <w:szCs w:val="20"/>
        </w:rPr>
        <w:t>jun</w:t>
      </w:r>
      <w:r w:rsidR="006C5613">
        <w:rPr>
          <w:i/>
          <w:sz w:val="20"/>
          <w:szCs w:val="20"/>
        </w:rPr>
        <w:t>E</w:t>
      </w:r>
      <w:r w:rsidR="00892818">
        <w:rPr>
          <w:i/>
          <w:sz w:val="20"/>
          <w:szCs w:val="20"/>
        </w:rPr>
        <w:t xml:space="preserve"> </w:t>
      </w:r>
      <w:r w:rsidR="003527B3" w:rsidRPr="000550B4">
        <w:rPr>
          <w:i/>
          <w:sz w:val="20"/>
          <w:szCs w:val="20"/>
        </w:rPr>
        <w:t>20</w:t>
      </w:r>
      <w:r w:rsidR="00596B2C" w:rsidRPr="000550B4">
        <w:rPr>
          <w:i/>
          <w:sz w:val="20"/>
          <w:szCs w:val="20"/>
        </w:rPr>
        <w:t>16-september 2016</w:t>
      </w:r>
      <w:bookmarkEnd w:id="0"/>
    </w:p>
    <w:p w14:paraId="2D306DE1" w14:textId="721547A7" w:rsidR="00596B2C" w:rsidRPr="000550B4" w:rsidRDefault="00596B2C" w:rsidP="00F90309">
      <w:pPr>
        <w:pStyle w:val="Heading2"/>
        <w:spacing w:before="0" w:after="0"/>
        <w:jc w:val="right"/>
        <w:rPr>
          <w:i/>
          <w:sz w:val="20"/>
          <w:szCs w:val="20"/>
        </w:rPr>
      </w:pPr>
      <w:r w:rsidRPr="000550B4">
        <w:rPr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 w:rsidR="00892818" w:rsidRPr="000550B4">
        <w:rPr>
          <w:i/>
          <w:sz w:val="20"/>
          <w:szCs w:val="20"/>
        </w:rPr>
        <w:t>JUNE</w:t>
      </w:r>
      <w:r w:rsidR="00F90309">
        <w:rPr>
          <w:i/>
          <w:sz w:val="20"/>
          <w:szCs w:val="20"/>
        </w:rPr>
        <w:t xml:space="preserve"> </w:t>
      </w:r>
      <w:r w:rsidRPr="000550B4">
        <w:rPr>
          <w:i/>
          <w:sz w:val="20"/>
          <w:szCs w:val="20"/>
        </w:rPr>
        <w:t>2015-</w:t>
      </w:r>
      <w:r w:rsidR="006C5613" w:rsidRPr="000550B4">
        <w:rPr>
          <w:i/>
          <w:sz w:val="20"/>
          <w:szCs w:val="20"/>
        </w:rPr>
        <w:t>SEPTEMBER</w:t>
      </w:r>
      <w:r w:rsidRPr="000550B4">
        <w:rPr>
          <w:i/>
          <w:sz w:val="20"/>
          <w:szCs w:val="20"/>
        </w:rPr>
        <w:t xml:space="preserve"> 2015</w:t>
      </w:r>
    </w:p>
    <w:p w14:paraId="35F40C3B" w14:textId="7BEF19AD" w:rsidR="00596B2C" w:rsidRPr="000550B4" w:rsidRDefault="00D3633C" w:rsidP="00596B2C">
      <w:pPr>
        <w:pStyle w:val="ListBullet"/>
        <w:spacing w:after="0"/>
        <w:rPr>
          <w:sz w:val="20"/>
          <w:szCs w:val="20"/>
        </w:rPr>
      </w:pPr>
      <w:r>
        <w:rPr>
          <w:rStyle w:val="ilfuvd"/>
        </w:rPr>
        <w:t>Modification of systems to correct faults, improve performance, adaptation of</w:t>
      </w:r>
      <w:r w:rsidRPr="00D3633C">
        <w:rPr>
          <w:rStyle w:val="ilfuvd"/>
        </w:rPr>
        <w:t xml:space="preserve"> </w:t>
      </w:r>
      <w:r w:rsidRPr="00D3633C">
        <w:rPr>
          <w:rStyle w:val="ilfuvd"/>
          <w:bCs/>
        </w:rPr>
        <w:t>systems</w:t>
      </w:r>
      <w:r>
        <w:rPr>
          <w:rStyle w:val="ilfuvd"/>
          <w:b/>
          <w:bCs/>
        </w:rPr>
        <w:t xml:space="preserve"> </w:t>
      </w:r>
      <w:r>
        <w:rPr>
          <w:rStyle w:val="ilfuvd"/>
        </w:rPr>
        <w:t>to a changed environment or changed requirements.</w:t>
      </w:r>
    </w:p>
    <w:p w14:paraId="6E8615D0" w14:textId="77777777" w:rsidR="00596B2C" w:rsidRPr="000550B4" w:rsidRDefault="00596B2C" w:rsidP="00596B2C">
      <w:pPr>
        <w:pStyle w:val="ListBullet"/>
        <w:numPr>
          <w:ilvl w:val="0"/>
          <w:numId w:val="0"/>
        </w:numPr>
        <w:spacing w:after="0"/>
        <w:ind w:left="360"/>
        <w:rPr>
          <w:sz w:val="20"/>
          <w:szCs w:val="20"/>
        </w:rPr>
      </w:pPr>
    </w:p>
    <w:p w14:paraId="28FFB95C" w14:textId="006D880F" w:rsidR="00596B2C" w:rsidRPr="000550B4" w:rsidRDefault="00596B2C" w:rsidP="004F3F97">
      <w:pPr>
        <w:pStyle w:val="Heading2"/>
        <w:spacing w:before="0" w:after="0"/>
        <w:jc w:val="right"/>
        <w:rPr>
          <w:sz w:val="20"/>
          <w:szCs w:val="20"/>
        </w:rPr>
      </w:pPr>
      <w:r w:rsidRPr="000550B4">
        <w:rPr>
          <w:sz w:val="20"/>
          <w:szCs w:val="20"/>
        </w:rPr>
        <w:t>management Control | hardware store “</w:t>
      </w:r>
      <w:r w:rsidR="006C5613" w:rsidRPr="000550B4">
        <w:rPr>
          <w:sz w:val="20"/>
          <w:szCs w:val="20"/>
        </w:rPr>
        <w:t>ACERO” (</w:t>
      </w:r>
      <w:proofErr w:type="gramStart"/>
      <w:r w:rsidR="004F3F97" w:rsidRPr="000550B4">
        <w:rPr>
          <w:sz w:val="20"/>
          <w:szCs w:val="20"/>
        </w:rPr>
        <w:t xml:space="preserve">SPAIN)  </w:t>
      </w:r>
      <w:r w:rsidRPr="000550B4">
        <w:rPr>
          <w:sz w:val="20"/>
          <w:szCs w:val="20"/>
        </w:rPr>
        <w:t xml:space="preserve"> </w:t>
      </w:r>
      <w:proofErr w:type="gramEnd"/>
      <w:r w:rsidRPr="000550B4">
        <w:rPr>
          <w:sz w:val="20"/>
          <w:szCs w:val="20"/>
        </w:rPr>
        <w:t xml:space="preserve">          </w:t>
      </w:r>
      <w:r w:rsidR="004F3F97">
        <w:rPr>
          <w:sz w:val="20"/>
          <w:szCs w:val="20"/>
        </w:rPr>
        <w:t xml:space="preserve">    </w:t>
      </w:r>
      <w:r w:rsidRPr="000550B4">
        <w:rPr>
          <w:sz w:val="20"/>
          <w:szCs w:val="20"/>
        </w:rPr>
        <w:t xml:space="preserve">                  </w:t>
      </w:r>
      <w:r w:rsidR="000550B4">
        <w:rPr>
          <w:sz w:val="20"/>
          <w:szCs w:val="20"/>
        </w:rPr>
        <w:t xml:space="preserve"> </w:t>
      </w:r>
      <w:r w:rsidRPr="000550B4">
        <w:rPr>
          <w:sz w:val="20"/>
          <w:szCs w:val="20"/>
        </w:rPr>
        <w:t xml:space="preserve"> </w:t>
      </w:r>
      <w:r w:rsidRPr="000550B4">
        <w:rPr>
          <w:i/>
          <w:sz w:val="20"/>
          <w:szCs w:val="20"/>
        </w:rPr>
        <w:t>june 2014 – SEPTEMBER 2014</w:t>
      </w:r>
    </w:p>
    <w:p w14:paraId="003AFCA9" w14:textId="0098D279" w:rsidR="00766C62" w:rsidRPr="00766C62" w:rsidRDefault="00766C62" w:rsidP="00766C62">
      <w:pPr>
        <w:pStyle w:val="ListBullet"/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766C62">
        <w:rPr>
          <w:sz w:val="20"/>
          <w:szCs w:val="20"/>
        </w:rPr>
        <w:t>erforming general ledger accounting including general ledger &amp; bank account reconciliation</w:t>
      </w:r>
      <w:r>
        <w:rPr>
          <w:sz w:val="20"/>
          <w:szCs w:val="20"/>
        </w:rPr>
        <w:t>,</w:t>
      </w:r>
      <w:r w:rsidRPr="00766C62">
        <w:rPr>
          <w:sz w:val="20"/>
          <w:szCs w:val="20"/>
        </w:rPr>
        <w:t xml:space="preserve"> compiling data</w:t>
      </w:r>
      <w:r>
        <w:rPr>
          <w:sz w:val="20"/>
          <w:szCs w:val="20"/>
        </w:rPr>
        <w:t xml:space="preserve"> and </w:t>
      </w:r>
      <w:r w:rsidR="00D3633C">
        <w:rPr>
          <w:sz w:val="20"/>
          <w:szCs w:val="20"/>
        </w:rPr>
        <w:t xml:space="preserve">system </w:t>
      </w:r>
      <w:r>
        <w:rPr>
          <w:sz w:val="20"/>
          <w:szCs w:val="20"/>
        </w:rPr>
        <w:t>database control</w:t>
      </w:r>
    </w:p>
    <w:p w14:paraId="69D7E515" w14:textId="77777777" w:rsidR="003527B3" w:rsidRPr="000550B4" w:rsidRDefault="00596B2C" w:rsidP="004A0C04">
      <w:pPr>
        <w:pStyle w:val="Heading1"/>
        <w:pBdr>
          <w:bottom w:val="single" w:sz="12" w:space="1" w:color="auto"/>
        </w:pBdr>
        <w:rPr>
          <w:szCs w:val="28"/>
        </w:rPr>
      </w:pPr>
      <w:r w:rsidRPr="000550B4">
        <w:rPr>
          <w:szCs w:val="28"/>
        </w:rPr>
        <w:t>LEADERSHIP|AWARDS|HONORS</w:t>
      </w:r>
    </w:p>
    <w:p w14:paraId="1A7C3710" w14:textId="77777777" w:rsidR="00596B2C" w:rsidRPr="000550B4" w:rsidRDefault="00596B2C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 Computer technology club leader during AA Education. ASA College Track and Field leader </w:t>
      </w:r>
      <w:proofErr w:type="spellStart"/>
      <w:r w:rsidRPr="000550B4">
        <w:rPr>
          <w:sz w:val="20"/>
          <w:szCs w:val="20"/>
        </w:rPr>
        <w:t>NjCAA</w:t>
      </w:r>
      <w:proofErr w:type="spellEnd"/>
      <w:r w:rsidRPr="000550B4">
        <w:rPr>
          <w:sz w:val="20"/>
          <w:szCs w:val="20"/>
        </w:rPr>
        <w:t>.</w:t>
      </w:r>
    </w:p>
    <w:p w14:paraId="2A5931E3" w14:textId="77777777" w:rsidR="00596B2C" w:rsidRPr="000550B4" w:rsidRDefault="00596B2C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 President List (3.8GPA </w:t>
      </w:r>
      <w:r w:rsidR="004A0C04" w:rsidRPr="000550B4">
        <w:rPr>
          <w:sz w:val="20"/>
          <w:szCs w:val="20"/>
        </w:rPr>
        <w:t>to</w:t>
      </w:r>
      <w:r w:rsidRPr="000550B4">
        <w:rPr>
          <w:sz w:val="20"/>
          <w:szCs w:val="20"/>
        </w:rPr>
        <w:t xml:space="preserve"> 4.0GPA) ASA College Miami in Spring, 2016; Fall, 2016; Spring 2017; Summer, 2017.</w:t>
      </w:r>
    </w:p>
    <w:p w14:paraId="3ADB9979" w14:textId="77777777" w:rsidR="00596B2C" w:rsidRPr="000550B4" w:rsidRDefault="00596B2C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Dean List (4.0GP) Florida International University Spring 2018 </w:t>
      </w:r>
      <w:r w:rsidR="004A0C04" w:rsidRPr="000550B4">
        <w:rPr>
          <w:sz w:val="20"/>
          <w:szCs w:val="20"/>
        </w:rPr>
        <w:t>and Summer</w:t>
      </w:r>
      <w:r w:rsidRPr="000550B4">
        <w:rPr>
          <w:sz w:val="20"/>
          <w:szCs w:val="20"/>
        </w:rPr>
        <w:t xml:space="preserve"> 2018. </w:t>
      </w:r>
    </w:p>
    <w:p w14:paraId="159B7FCA" w14:textId="77777777" w:rsidR="00394A6D" w:rsidRPr="000550B4" w:rsidRDefault="00596B2C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>Florida International University TAU Sigma Honor Society Member.</w:t>
      </w:r>
    </w:p>
    <w:p w14:paraId="09823124" w14:textId="5AC777FC" w:rsidR="004A0C04" w:rsidRPr="000550B4" w:rsidRDefault="004A0C04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>Tennis School “P</w:t>
      </w:r>
      <w:r w:rsidR="00892818">
        <w:rPr>
          <w:sz w:val="20"/>
          <w:szCs w:val="20"/>
        </w:rPr>
        <w:t>AUSUS</w:t>
      </w:r>
      <w:r w:rsidRPr="000550B4">
        <w:rPr>
          <w:sz w:val="20"/>
          <w:szCs w:val="20"/>
        </w:rPr>
        <w:t xml:space="preserve">”: Work as a head coach for children from 5 to 10 years old. </w:t>
      </w:r>
    </w:p>
    <w:p w14:paraId="62A3F3DD" w14:textId="77777777" w:rsidR="004A0C04" w:rsidRPr="000550B4" w:rsidRDefault="004A0C04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>Track and Field Team “Leganes”: Work as a head coach for children from 13 to 16 years old</w:t>
      </w:r>
    </w:p>
    <w:p w14:paraId="46CF518E" w14:textId="77777777" w:rsidR="004A0C04" w:rsidRPr="000550B4" w:rsidRDefault="004A0C04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Computer Technology club ASA: Develop projects whit students from the same field. </w:t>
      </w:r>
    </w:p>
    <w:p w14:paraId="1A78A07C" w14:textId="7A3F1678" w:rsidR="004A0C04" w:rsidRPr="000550B4" w:rsidRDefault="004A0C04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ACM FIU </w:t>
      </w:r>
      <w:r w:rsidR="008478E6">
        <w:rPr>
          <w:sz w:val="20"/>
          <w:szCs w:val="20"/>
        </w:rPr>
        <w:t>member</w:t>
      </w:r>
      <w:r w:rsidR="00A43414">
        <w:rPr>
          <w:sz w:val="20"/>
          <w:szCs w:val="20"/>
        </w:rPr>
        <w:t>: Computer association.</w:t>
      </w:r>
    </w:p>
    <w:p w14:paraId="20B17E1B" w14:textId="77777777" w:rsidR="004A0C04" w:rsidRPr="000550B4" w:rsidRDefault="004A0C04" w:rsidP="004A0C04">
      <w:pPr>
        <w:pStyle w:val="ListBullet"/>
        <w:spacing w:after="0"/>
        <w:rPr>
          <w:sz w:val="20"/>
          <w:szCs w:val="20"/>
        </w:rPr>
      </w:pPr>
      <w:r w:rsidRPr="000550B4">
        <w:rPr>
          <w:sz w:val="20"/>
          <w:szCs w:val="20"/>
        </w:rPr>
        <w:t xml:space="preserve">Hardware Lab tutor: Work as a voluntary tutor for other students for Programming, Operation Systems and Web design classes at FIU for the current semester (Fall 2018). </w:t>
      </w:r>
    </w:p>
    <w:p w14:paraId="543F891B" w14:textId="77777777" w:rsidR="004A0C04" w:rsidRDefault="004A0C04" w:rsidP="004A0C04">
      <w:pPr>
        <w:pStyle w:val="ListBullet"/>
        <w:numPr>
          <w:ilvl w:val="0"/>
          <w:numId w:val="0"/>
        </w:numPr>
        <w:spacing w:after="0"/>
      </w:pPr>
    </w:p>
    <w:p w14:paraId="247BAC99" w14:textId="77777777" w:rsidR="004A0C04" w:rsidRPr="000550B4" w:rsidRDefault="004A0C04" w:rsidP="004A0C04">
      <w:pPr>
        <w:pStyle w:val="Heading1"/>
        <w:pBdr>
          <w:bottom w:val="single" w:sz="12" w:space="1" w:color="auto"/>
        </w:pBdr>
        <w:spacing w:before="0" w:after="0"/>
        <w:rPr>
          <w:szCs w:val="28"/>
        </w:rPr>
      </w:pPr>
      <w:r w:rsidRPr="000550B4">
        <w:rPr>
          <w:szCs w:val="28"/>
        </w:rPr>
        <w:t>SKILLS</w:t>
      </w:r>
    </w:p>
    <w:p w14:paraId="3799309D" w14:textId="39C47B46" w:rsidR="00482C41" w:rsidRPr="000550B4" w:rsidRDefault="00482C41" w:rsidP="00482C41">
      <w:pPr>
        <w:pStyle w:val="ListBullet"/>
        <w:spacing w:after="0"/>
        <w:rPr>
          <w:b/>
          <w:sz w:val="20"/>
          <w:szCs w:val="20"/>
        </w:rPr>
      </w:pPr>
      <w:r w:rsidRPr="000550B4">
        <w:rPr>
          <w:b/>
          <w:sz w:val="20"/>
          <w:szCs w:val="20"/>
        </w:rPr>
        <w:t xml:space="preserve">PLATFORMS - </w:t>
      </w:r>
      <w:r w:rsidRPr="000550B4">
        <w:rPr>
          <w:sz w:val="20"/>
          <w:szCs w:val="20"/>
        </w:rPr>
        <w:t>Desktop Computers, Personal Computers (Laptops)</w:t>
      </w:r>
      <w:r w:rsidR="00766C62">
        <w:rPr>
          <w:sz w:val="20"/>
          <w:szCs w:val="20"/>
        </w:rPr>
        <w:t>,</w:t>
      </w:r>
      <w:r w:rsidR="00A43414">
        <w:rPr>
          <w:sz w:val="20"/>
          <w:szCs w:val="20"/>
        </w:rPr>
        <w:t xml:space="preserve"> Servers,</w:t>
      </w:r>
      <w:r w:rsidRPr="000550B4">
        <w:rPr>
          <w:sz w:val="20"/>
          <w:szCs w:val="20"/>
        </w:rPr>
        <w:t xml:space="preserve"> Smartphones (IOS and Android)</w:t>
      </w:r>
      <w:r w:rsidR="00766C62">
        <w:rPr>
          <w:sz w:val="20"/>
          <w:szCs w:val="20"/>
        </w:rPr>
        <w:t>, Tablets</w:t>
      </w:r>
      <w:r w:rsidR="00A43414">
        <w:rPr>
          <w:sz w:val="20"/>
          <w:szCs w:val="20"/>
        </w:rPr>
        <w:t>,</w:t>
      </w:r>
      <w:r w:rsidR="00766C62">
        <w:rPr>
          <w:sz w:val="20"/>
          <w:szCs w:val="20"/>
        </w:rPr>
        <w:t xml:space="preserve"> Printers </w:t>
      </w:r>
      <w:r w:rsidR="00A43414">
        <w:rPr>
          <w:sz w:val="20"/>
          <w:szCs w:val="20"/>
        </w:rPr>
        <w:t>and</w:t>
      </w:r>
      <w:r w:rsidR="00766C62">
        <w:rPr>
          <w:sz w:val="20"/>
          <w:szCs w:val="20"/>
        </w:rPr>
        <w:t xml:space="preserve"> Faxes</w:t>
      </w:r>
      <w:r w:rsidRPr="000550B4">
        <w:rPr>
          <w:sz w:val="20"/>
          <w:szCs w:val="20"/>
        </w:rPr>
        <w:t>.</w:t>
      </w:r>
    </w:p>
    <w:p w14:paraId="0AEAD85F" w14:textId="54CD3BC2" w:rsidR="00482C41" w:rsidRPr="000550B4" w:rsidRDefault="00482C41" w:rsidP="00482C41">
      <w:pPr>
        <w:pStyle w:val="ListBullet"/>
        <w:spacing w:after="0"/>
        <w:rPr>
          <w:b/>
          <w:sz w:val="20"/>
          <w:szCs w:val="20"/>
        </w:rPr>
      </w:pPr>
      <w:r w:rsidRPr="000550B4">
        <w:rPr>
          <w:b/>
          <w:sz w:val="20"/>
          <w:szCs w:val="20"/>
        </w:rPr>
        <w:t xml:space="preserve">COMPUTER LANGUAGES </w:t>
      </w:r>
      <w:r w:rsidR="00A43414">
        <w:rPr>
          <w:b/>
          <w:sz w:val="20"/>
          <w:szCs w:val="20"/>
        </w:rPr>
        <w:t>–</w:t>
      </w:r>
      <w:r w:rsidRPr="000550B4">
        <w:rPr>
          <w:b/>
          <w:sz w:val="20"/>
          <w:szCs w:val="20"/>
        </w:rPr>
        <w:t xml:space="preserve"> </w:t>
      </w:r>
      <w:r w:rsidRPr="000550B4">
        <w:rPr>
          <w:sz w:val="20"/>
          <w:szCs w:val="20"/>
        </w:rPr>
        <w:t>Java</w:t>
      </w:r>
      <w:r w:rsidR="00A43414">
        <w:rPr>
          <w:sz w:val="20"/>
          <w:szCs w:val="20"/>
        </w:rPr>
        <w:t>(3 years’ experience)</w:t>
      </w:r>
      <w:r w:rsidRPr="000550B4">
        <w:rPr>
          <w:sz w:val="20"/>
          <w:szCs w:val="20"/>
        </w:rPr>
        <w:t>, Android Java</w:t>
      </w:r>
      <w:r w:rsidR="00A43414">
        <w:rPr>
          <w:sz w:val="20"/>
          <w:szCs w:val="20"/>
        </w:rPr>
        <w:t>(1 year experience)</w:t>
      </w:r>
      <w:r w:rsidR="00766C62">
        <w:rPr>
          <w:sz w:val="20"/>
          <w:szCs w:val="20"/>
        </w:rPr>
        <w:t xml:space="preserve">, </w:t>
      </w:r>
      <w:r w:rsidRPr="000550B4">
        <w:rPr>
          <w:sz w:val="20"/>
          <w:szCs w:val="20"/>
        </w:rPr>
        <w:t>HTML</w:t>
      </w:r>
      <w:r w:rsidR="00A43414">
        <w:rPr>
          <w:sz w:val="20"/>
          <w:szCs w:val="20"/>
        </w:rPr>
        <w:t xml:space="preserve"> &amp; CSS(2 years’experience)</w:t>
      </w:r>
      <w:r w:rsidRPr="000550B4">
        <w:rPr>
          <w:sz w:val="20"/>
          <w:szCs w:val="20"/>
        </w:rPr>
        <w:t>, Fortran 97, C</w:t>
      </w:r>
      <w:r w:rsidR="00A43414">
        <w:rPr>
          <w:sz w:val="20"/>
          <w:szCs w:val="20"/>
        </w:rPr>
        <w:t>(1 year experience)</w:t>
      </w:r>
      <w:r w:rsidRPr="000550B4">
        <w:rPr>
          <w:sz w:val="20"/>
          <w:szCs w:val="20"/>
        </w:rPr>
        <w:t>, C++</w:t>
      </w:r>
      <w:r w:rsidR="00A43414">
        <w:rPr>
          <w:sz w:val="20"/>
          <w:szCs w:val="20"/>
        </w:rPr>
        <w:t>(1 year experience).</w:t>
      </w:r>
    </w:p>
    <w:p w14:paraId="6E7B661D" w14:textId="317F888D" w:rsidR="00482C41" w:rsidRPr="000550B4" w:rsidRDefault="009369F8" w:rsidP="00482C41">
      <w:pPr>
        <w:pStyle w:val="ListBullet"/>
        <w:spacing w:after="0"/>
        <w:rPr>
          <w:sz w:val="20"/>
          <w:szCs w:val="20"/>
        </w:rPr>
      </w:pPr>
      <w:r>
        <w:rPr>
          <w:b/>
          <w:sz w:val="20"/>
          <w:szCs w:val="20"/>
        </w:rPr>
        <w:t>SOFTWARE</w:t>
      </w:r>
      <w:r w:rsidR="00482C41" w:rsidRPr="000550B4">
        <w:rPr>
          <w:b/>
          <w:sz w:val="20"/>
          <w:szCs w:val="20"/>
        </w:rPr>
        <w:t xml:space="preserve"> - </w:t>
      </w:r>
      <w:r w:rsidR="00482C41" w:rsidRPr="000550B4">
        <w:rPr>
          <w:sz w:val="20"/>
          <w:szCs w:val="20"/>
        </w:rPr>
        <w:t xml:space="preserve">Microsoft Access, Microsoft </w:t>
      </w:r>
      <w:r w:rsidR="00766C62">
        <w:rPr>
          <w:sz w:val="20"/>
          <w:szCs w:val="20"/>
        </w:rPr>
        <w:t xml:space="preserve">Office, </w:t>
      </w:r>
      <w:r w:rsidR="006C5613">
        <w:rPr>
          <w:sz w:val="20"/>
          <w:szCs w:val="20"/>
        </w:rPr>
        <w:t>Wireshark</w:t>
      </w:r>
      <w:r w:rsidR="00A43414">
        <w:rPr>
          <w:sz w:val="20"/>
          <w:szCs w:val="20"/>
        </w:rPr>
        <w:t>, SSMS, Active Directory, PowerShell ISE, OneDrive, SharePoint.</w:t>
      </w:r>
    </w:p>
    <w:p w14:paraId="0F0949D2" w14:textId="619E9E13" w:rsidR="00482C41" w:rsidRPr="000550B4" w:rsidRDefault="00482C41" w:rsidP="00482C41">
      <w:pPr>
        <w:pStyle w:val="ListBullet"/>
        <w:spacing w:after="0"/>
        <w:rPr>
          <w:sz w:val="20"/>
          <w:szCs w:val="20"/>
        </w:rPr>
      </w:pPr>
      <w:r w:rsidRPr="000550B4">
        <w:rPr>
          <w:b/>
          <w:sz w:val="20"/>
          <w:szCs w:val="20"/>
        </w:rPr>
        <w:t xml:space="preserve">OS – </w:t>
      </w:r>
      <w:r w:rsidRPr="000550B4">
        <w:rPr>
          <w:sz w:val="20"/>
          <w:szCs w:val="20"/>
        </w:rPr>
        <w:t>Windows, Linux (Ubuntu, CentOS, Kali Linux)</w:t>
      </w:r>
      <w:r w:rsidR="009369F8">
        <w:rPr>
          <w:sz w:val="20"/>
          <w:szCs w:val="20"/>
        </w:rPr>
        <w:t>, MacOS</w:t>
      </w:r>
    </w:p>
    <w:p w14:paraId="7261A453" w14:textId="77777777" w:rsidR="00482C41" w:rsidRPr="000550B4" w:rsidRDefault="00482C41" w:rsidP="00482C41">
      <w:pPr>
        <w:pStyle w:val="ListBullet"/>
        <w:spacing w:after="0"/>
        <w:rPr>
          <w:b/>
          <w:sz w:val="20"/>
          <w:szCs w:val="20"/>
        </w:rPr>
      </w:pPr>
      <w:r w:rsidRPr="000550B4">
        <w:rPr>
          <w:b/>
          <w:sz w:val="20"/>
          <w:szCs w:val="20"/>
        </w:rPr>
        <w:t xml:space="preserve">LANGUAGES - </w:t>
      </w:r>
      <w:r w:rsidRPr="000550B4">
        <w:rPr>
          <w:sz w:val="20"/>
          <w:szCs w:val="20"/>
        </w:rPr>
        <w:t>Spanish (Fluent), English (Fluent).</w:t>
      </w:r>
    </w:p>
    <w:p w14:paraId="223ECDC5" w14:textId="77777777" w:rsidR="004A0C04" w:rsidRDefault="004A0C04" w:rsidP="004A0C04">
      <w:pPr>
        <w:pStyle w:val="ListBullet"/>
        <w:numPr>
          <w:ilvl w:val="0"/>
          <w:numId w:val="0"/>
        </w:numPr>
      </w:pPr>
    </w:p>
    <w:sectPr w:rsidR="004A0C04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95C78" w14:textId="77777777" w:rsidR="00082ED9" w:rsidRDefault="00082ED9">
      <w:pPr>
        <w:spacing w:after="0"/>
      </w:pPr>
      <w:r>
        <w:separator/>
      </w:r>
    </w:p>
  </w:endnote>
  <w:endnote w:type="continuationSeparator" w:id="0">
    <w:p w14:paraId="265EB6EE" w14:textId="77777777" w:rsidR="00082ED9" w:rsidRDefault="00082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86A1D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3133E" w14:textId="77777777" w:rsidR="00082ED9" w:rsidRDefault="00082ED9">
      <w:pPr>
        <w:spacing w:after="0"/>
      </w:pPr>
      <w:r>
        <w:separator/>
      </w:r>
    </w:p>
  </w:footnote>
  <w:footnote w:type="continuationSeparator" w:id="0">
    <w:p w14:paraId="54C801CE" w14:textId="77777777" w:rsidR="00082ED9" w:rsidRDefault="00082E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1412B98"/>
    <w:multiLevelType w:val="hybridMultilevel"/>
    <w:tmpl w:val="AF8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C25EA"/>
    <w:multiLevelType w:val="hybridMultilevel"/>
    <w:tmpl w:val="55C4A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31"/>
    <w:rsid w:val="000550B4"/>
    <w:rsid w:val="00082ED9"/>
    <w:rsid w:val="000C561C"/>
    <w:rsid w:val="001055F5"/>
    <w:rsid w:val="003527B3"/>
    <w:rsid w:val="00374627"/>
    <w:rsid w:val="00394A6D"/>
    <w:rsid w:val="003F19B9"/>
    <w:rsid w:val="004476A1"/>
    <w:rsid w:val="00482C41"/>
    <w:rsid w:val="004A0C04"/>
    <w:rsid w:val="004F3F97"/>
    <w:rsid w:val="005114E7"/>
    <w:rsid w:val="00596B2C"/>
    <w:rsid w:val="005E5E55"/>
    <w:rsid w:val="00616068"/>
    <w:rsid w:val="006C5613"/>
    <w:rsid w:val="006E401C"/>
    <w:rsid w:val="00766C62"/>
    <w:rsid w:val="0077621B"/>
    <w:rsid w:val="00776D73"/>
    <w:rsid w:val="007963CE"/>
    <w:rsid w:val="007D00B3"/>
    <w:rsid w:val="008478E6"/>
    <w:rsid w:val="008916B6"/>
    <w:rsid w:val="00892818"/>
    <w:rsid w:val="008E10EB"/>
    <w:rsid w:val="009369F8"/>
    <w:rsid w:val="009469F9"/>
    <w:rsid w:val="009763C8"/>
    <w:rsid w:val="009B2431"/>
    <w:rsid w:val="00A36E63"/>
    <w:rsid w:val="00A43414"/>
    <w:rsid w:val="00A8131A"/>
    <w:rsid w:val="00B072A3"/>
    <w:rsid w:val="00B769EE"/>
    <w:rsid w:val="00BD5C85"/>
    <w:rsid w:val="00C57E43"/>
    <w:rsid w:val="00C72B59"/>
    <w:rsid w:val="00CC75DB"/>
    <w:rsid w:val="00D33143"/>
    <w:rsid w:val="00D3633C"/>
    <w:rsid w:val="00D56207"/>
    <w:rsid w:val="00D765AF"/>
    <w:rsid w:val="00DD4208"/>
    <w:rsid w:val="00DE1925"/>
    <w:rsid w:val="00EA2B92"/>
    <w:rsid w:val="00F90309"/>
    <w:rsid w:val="00FB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C4D84"/>
  <w15:chartTrackingRefBased/>
  <w15:docId w15:val="{B5CF6EB5-9E23-4613-8E7F-735C7725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summary">
    <w:name w:val="summary"/>
    <w:basedOn w:val="DefaultParagraphFont"/>
    <w:rsid w:val="00766C62"/>
  </w:style>
  <w:style w:type="character" w:customStyle="1" w:styleId="ilfuvd">
    <w:name w:val="ilfuvd"/>
    <w:basedOn w:val="DefaultParagraphFont"/>
    <w:rsid w:val="00D3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err031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6A0C3C6D3B4AECBB177EFCAE0F8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B4C81-9E39-4197-AE73-C4892B859849}"/>
      </w:docPartPr>
      <w:docPartBody>
        <w:p w:rsidR="00D7780A" w:rsidRDefault="007D7940">
          <w:pPr>
            <w:pStyle w:val="0A6A0C3C6D3B4AECBB177EFCAE0F890E"/>
          </w:pPr>
          <w:r>
            <w:t>Your Name</w:t>
          </w:r>
        </w:p>
      </w:docPartBody>
    </w:docPart>
    <w:docPart>
      <w:docPartPr>
        <w:name w:val="3D80E39ACA3045DDB97A290B490C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72988-1EA6-4F0B-AF71-8B0D93D55CD5}"/>
      </w:docPartPr>
      <w:docPartBody>
        <w:p w:rsidR="00D7780A" w:rsidRDefault="007D7940" w:rsidP="007D7940">
          <w:pPr>
            <w:pStyle w:val="3D80E39ACA3045DDB97A290B490CF69D"/>
          </w:pPr>
          <w:r>
            <w:t>Education</w:t>
          </w:r>
        </w:p>
      </w:docPartBody>
    </w:docPart>
    <w:docPart>
      <w:docPartPr>
        <w:name w:val="86BD6F5E9F2D42098C398203EDE57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3C3F4-1073-4EC8-8084-603BA00679C6}"/>
      </w:docPartPr>
      <w:docPartBody>
        <w:p w:rsidR="00D7780A" w:rsidRDefault="007D7940" w:rsidP="007D7940">
          <w:pPr>
            <w:pStyle w:val="86BD6F5E9F2D42098C398203EDE57BC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40"/>
    <w:rsid w:val="00427D5B"/>
    <w:rsid w:val="004C5766"/>
    <w:rsid w:val="005D2654"/>
    <w:rsid w:val="007D7940"/>
    <w:rsid w:val="009C04A3"/>
    <w:rsid w:val="00A25FF5"/>
    <w:rsid w:val="00B207AF"/>
    <w:rsid w:val="00B22AC8"/>
    <w:rsid w:val="00D7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6A0C3C6D3B4AECBB177EFCAE0F890E">
    <w:name w:val="0A6A0C3C6D3B4AECBB177EFCAE0F890E"/>
  </w:style>
  <w:style w:type="paragraph" w:customStyle="1" w:styleId="438CCF137282428BB740B87320B2272F">
    <w:name w:val="438CCF137282428BB740B87320B2272F"/>
  </w:style>
  <w:style w:type="paragraph" w:customStyle="1" w:styleId="9199C536374E4EE08E9BCE4EAC7AF6D8">
    <w:name w:val="9199C536374E4EE08E9BCE4EAC7AF6D8"/>
  </w:style>
  <w:style w:type="paragraph" w:customStyle="1" w:styleId="62D9722BFCC24EDD88A0C03ABB495A85">
    <w:name w:val="62D9722BFCC24EDD88A0C03ABB495A85"/>
  </w:style>
  <w:style w:type="paragraph" w:customStyle="1" w:styleId="CB0C98F5BCB24198AC8598966DADCB50">
    <w:name w:val="CB0C98F5BCB24198AC8598966DADCB50"/>
  </w:style>
  <w:style w:type="paragraph" w:customStyle="1" w:styleId="9BB74F2283C44E5AB0D89FC9A2BD212B">
    <w:name w:val="9BB74F2283C44E5AB0D89FC9A2BD212B"/>
  </w:style>
  <w:style w:type="paragraph" w:customStyle="1" w:styleId="BF64801A0A374B2AA64883ABDEB17952">
    <w:name w:val="BF64801A0A374B2AA64883ABDEB17952"/>
  </w:style>
  <w:style w:type="paragraph" w:customStyle="1" w:styleId="574515D564BB42479A46A0239B88F1C6">
    <w:name w:val="574515D564BB42479A46A0239B88F1C6"/>
  </w:style>
  <w:style w:type="paragraph" w:customStyle="1" w:styleId="8B681474458A4022B6349A123D505827">
    <w:name w:val="8B681474458A4022B6349A123D505827"/>
  </w:style>
  <w:style w:type="paragraph" w:customStyle="1" w:styleId="3BFF968A3D4C4315A78D7C397AD1965F">
    <w:name w:val="3BFF968A3D4C4315A78D7C397AD1965F"/>
  </w:style>
  <w:style w:type="paragraph" w:customStyle="1" w:styleId="4A7896B754E9473CB6646A621AE522C3">
    <w:name w:val="4A7896B754E9473CB6646A621AE522C3"/>
  </w:style>
  <w:style w:type="paragraph" w:customStyle="1" w:styleId="975AD0561BA542389AC45D4701A0B062">
    <w:name w:val="975AD0561BA542389AC45D4701A0B062"/>
  </w:style>
  <w:style w:type="paragraph" w:customStyle="1" w:styleId="F13F52F941B743639CE3BBF9600B2AA0">
    <w:name w:val="F13F52F941B743639CE3BBF9600B2AA0"/>
  </w:style>
  <w:style w:type="paragraph" w:customStyle="1" w:styleId="B3325ED675854153AD8823DFD9B793B4">
    <w:name w:val="B3325ED675854153AD8823DFD9B793B4"/>
  </w:style>
  <w:style w:type="paragraph" w:customStyle="1" w:styleId="F0F11495207E458582EFFAD1FC6F96FA">
    <w:name w:val="F0F11495207E458582EFFAD1FC6F96FA"/>
  </w:style>
  <w:style w:type="paragraph" w:customStyle="1" w:styleId="7AC2D850A0344069BFDEBDAB8285C4B4">
    <w:name w:val="7AC2D850A0344069BFDEBDAB8285C4B4"/>
  </w:style>
  <w:style w:type="paragraph" w:customStyle="1" w:styleId="F0A9667EFFF34DA7A4F7D51A72CC4A25">
    <w:name w:val="F0A9667EFFF34DA7A4F7D51A72CC4A25"/>
  </w:style>
  <w:style w:type="paragraph" w:customStyle="1" w:styleId="28B8DAD512BD459BA7CAC46507716740">
    <w:name w:val="28B8DAD512BD459BA7CAC46507716740"/>
  </w:style>
  <w:style w:type="paragraph" w:customStyle="1" w:styleId="3A8FC02E4C91471B95AB81340786F93D">
    <w:name w:val="3A8FC02E4C91471B95AB81340786F93D"/>
  </w:style>
  <w:style w:type="paragraph" w:customStyle="1" w:styleId="95DCEAE0831C462282BAC64468BA0796">
    <w:name w:val="95DCEAE0831C462282BAC64468BA0796"/>
  </w:style>
  <w:style w:type="paragraph" w:customStyle="1" w:styleId="B179AA09527E45FA890E23DD3E8873CE">
    <w:name w:val="B179AA09527E45FA890E23DD3E8873CE"/>
  </w:style>
  <w:style w:type="paragraph" w:customStyle="1" w:styleId="E6A2040BA4334684A9E1E68A372331D2">
    <w:name w:val="E6A2040BA4334684A9E1E68A372331D2"/>
  </w:style>
  <w:style w:type="paragraph" w:customStyle="1" w:styleId="8E8E4A05F82D497C9C44AB185E5D3ED0">
    <w:name w:val="8E8E4A05F82D497C9C44AB185E5D3ED0"/>
  </w:style>
  <w:style w:type="paragraph" w:customStyle="1" w:styleId="8617C12222CB47BDBA28C2D204977A81">
    <w:name w:val="8617C12222CB47BDBA28C2D204977A81"/>
  </w:style>
  <w:style w:type="paragraph" w:customStyle="1" w:styleId="CCD6D3AC332F4C099F58B97B37C7CAD4">
    <w:name w:val="CCD6D3AC332F4C099F58B97B37C7CAD4"/>
  </w:style>
  <w:style w:type="paragraph" w:customStyle="1" w:styleId="517472BF24E84438BB6EAE61499DA3EA">
    <w:name w:val="517472BF24E84438BB6EAE61499DA3EA"/>
  </w:style>
  <w:style w:type="paragraph" w:customStyle="1" w:styleId="625556F8FABA49E8AB8298591AA1FD59">
    <w:name w:val="625556F8FABA49E8AB8298591AA1FD59"/>
  </w:style>
  <w:style w:type="paragraph" w:customStyle="1" w:styleId="04ED00F8C4AB4F639D90777407609FD8">
    <w:name w:val="04ED00F8C4AB4F639D90777407609FD8"/>
  </w:style>
  <w:style w:type="paragraph" w:customStyle="1" w:styleId="99620034C6834A51885C8926E8873FD6">
    <w:name w:val="99620034C6834A51885C8926E8873FD6"/>
  </w:style>
  <w:style w:type="paragraph" w:customStyle="1" w:styleId="56705B7C78524D579749AAEDF459B07A">
    <w:name w:val="56705B7C78524D579749AAEDF459B07A"/>
  </w:style>
  <w:style w:type="paragraph" w:customStyle="1" w:styleId="22CBE64C4B5043129EF255DD469FE467">
    <w:name w:val="22CBE64C4B5043129EF255DD469FE467"/>
  </w:style>
  <w:style w:type="paragraph" w:customStyle="1" w:styleId="4B6ED66FF0EE4EF0A476F7F7C71F9CA7">
    <w:name w:val="4B6ED66FF0EE4EF0A476F7F7C71F9CA7"/>
  </w:style>
  <w:style w:type="paragraph" w:customStyle="1" w:styleId="7A2D3FDC064745BCB3C22C48240461AC">
    <w:name w:val="7A2D3FDC064745BCB3C22C48240461AC"/>
  </w:style>
  <w:style w:type="paragraph" w:customStyle="1" w:styleId="C25686FCD6784318960041FA4FA53443">
    <w:name w:val="C25686FCD6784318960041FA4FA53443"/>
  </w:style>
  <w:style w:type="paragraph" w:customStyle="1" w:styleId="5C8A8B31B4D342F49D982DB3560070F8">
    <w:name w:val="5C8A8B31B4D342F49D982DB3560070F8"/>
  </w:style>
  <w:style w:type="paragraph" w:customStyle="1" w:styleId="75F632579F134D7BAB0320B1339BBB76">
    <w:name w:val="75F632579F134D7BAB0320B1339BBB76"/>
  </w:style>
  <w:style w:type="paragraph" w:customStyle="1" w:styleId="3D80E39ACA3045DDB97A290B490CF69D">
    <w:name w:val="3D80E39ACA3045DDB97A290B490CF69D"/>
    <w:rsid w:val="007D7940"/>
  </w:style>
  <w:style w:type="paragraph" w:customStyle="1" w:styleId="AA30EC70DE864A2ABB68829987F661A1">
    <w:name w:val="AA30EC70DE864A2ABB68829987F661A1"/>
    <w:rsid w:val="007D7940"/>
  </w:style>
  <w:style w:type="paragraph" w:customStyle="1" w:styleId="F163F08E8C544F839658F93D88BEBF1F">
    <w:name w:val="F163F08E8C544F839658F93D88BEBF1F"/>
    <w:rsid w:val="007D7940"/>
  </w:style>
  <w:style w:type="paragraph" w:customStyle="1" w:styleId="69A3006D620F47E4B1642EFCC48FA503">
    <w:name w:val="69A3006D620F47E4B1642EFCC48FA503"/>
    <w:rsid w:val="007D7940"/>
  </w:style>
  <w:style w:type="paragraph" w:customStyle="1" w:styleId="928D481F930A40F0AE49F04094C4AE27">
    <w:name w:val="928D481F930A40F0AE49F04094C4AE27"/>
    <w:rsid w:val="007D7940"/>
  </w:style>
  <w:style w:type="paragraph" w:customStyle="1" w:styleId="D679C4920FA14E2D9EA34C59EB804CF6">
    <w:name w:val="D679C4920FA14E2D9EA34C59EB804CF6"/>
    <w:rsid w:val="007D7940"/>
  </w:style>
  <w:style w:type="paragraph" w:customStyle="1" w:styleId="41A84EB8C0624B03975A5B5186718092">
    <w:name w:val="41A84EB8C0624B03975A5B5186718092"/>
    <w:rsid w:val="007D7940"/>
  </w:style>
  <w:style w:type="paragraph" w:customStyle="1" w:styleId="3C297C9B4D754F838209A1033507B9AF">
    <w:name w:val="3C297C9B4D754F838209A1033507B9AF"/>
    <w:rsid w:val="007D7940"/>
  </w:style>
  <w:style w:type="paragraph" w:customStyle="1" w:styleId="28D3649986B348ECBBBA3228E800C3EE">
    <w:name w:val="28D3649986B348ECBBBA3228E800C3EE"/>
    <w:rsid w:val="007D7940"/>
  </w:style>
  <w:style w:type="paragraph" w:customStyle="1" w:styleId="7C9221E3002A4460A7A9A46FB3B5EFE5">
    <w:name w:val="7C9221E3002A4460A7A9A46FB3B5EFE5"/>
    <w:rsid w:val="007D7940"/>
  </w:style>
  <w:style w:type="paragraph" w:customStyle="1" w:styleId="FA4EC257E2C145DF9BF39A65EB6FFFAB">
    <w:name w:val="FA4EC257E2C145DF9BF39A65EB6FFFAB"/>
    <w:rsid w:val="007D7940"/>
  </w:style>
  <w:style w:type="paragraph" w:customStyle="1" w:styleId="151B716527F04B4BA3C4FCD54FBCA317">
    <w:name w:val="151B716527F04B4BA3C4FCD54FBCA317"/>
    <w:rsid w:val="007D7940"/>
  </w:style>
  <w:style w:type="paragraph" w:customStyle="1" w:styleId="86BD6F5E9F2D42098C398203EDE57BCD">
    <w:name w:val="86BD6F5E9F2D42098C398203EDE57BCD"/>
    <w:rsid w:val="007D7940"/>
  </w:style>
  <w:style w:type="paragraph" w:customStyle="1" w:styleId="3C48C35D6CDE4F63AE1F1A2663AE7343">
    <w:name w:val="3C48C35D6CDE4F63AE1F1A2663AE7343"/>
    <w:rsid w:val="007D7940"/>
  </w:style>
  <w:style w:type="paragraph" w:customStyle="1" w:styleId="F65772CE71BB40D69EB21ADBD2A7CF54">
    <w:name w:val="F65772CE71BB40D69EB21ADBD2A7CF54"/>
    <w:rsid w:val="007D7940"/>
  </w:style>
  <w:style w:type="paragraph" w:customStyle="1" w:styleId="EBF962B49E5146ED8D4B4BE44FEF612E">
    <w:name w:val="EBF962B49E5146ED8D4B4BE44FEF612E"/>
    <w:rsid w:val="007D7940"/>
  </w:style>
  <w:style w:type="paragraph" w:customStyle="1" w:styleId="67BB525553D245D3A511177416169607">
    <w:name w:val="67BB525553D245D3A511177416169607"/>
    <w:rsid w:val="007D7940"/>
  </w:style>
  <w:style w:type="paragraph" w:customStyle="1" w:styleId="269CD36C6F4247269DCAAD88D5623D18">
    <w:name w:val="269CD36C6F4247269DCAAD88D5623D18"/>
    <w:rsid w:val="007D7940"/>
  </w:style>
  <w:style w:type="paragraph" w:customStyle="1" w:styleId="7A3562C78B054A0DAEF6D1C2B2B855D3">
    <w:name w:val="7A3562C78B054A0DAEF6D1C2B2B855D3"/>
    <w:rsid w:val="007D7940"/>
  </w:style>
  <w:style w:type="paragraph" w:customStyle="1" w:styleId="A561704199064A7AB883B48388A8327D">
    <w:name w:val="A561704199064A7AB883B48388A8327D"/>
    <w:rsid w:val="007D79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33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serrano garcia</dc:creator>
  <cp:keywords/>
  <dc:description>RAFAEL SERRANO</dc:description>
  <cp:lastModifiedBy>Rafael Serrano</cp:lastModifiedBy>
  <cp:revision>12</cp:revision>
  <dcterms:created xsi:type="dcterms:W3CDTF">2018-09-18T13:38:00Z</dcterms:created>
  <dcterms:modified xsi:type="dcterms:W3CDTF">2018-11-18T17:03:00Z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